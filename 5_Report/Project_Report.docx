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6136DF9D" w:rsidR="00746D2E" w:rsidRDefault="00B6002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6D460D32">
                <wp:simplePos x="0" y="0"/>
                <wp:positionH relativeFrom="column">
                  <wp:posOffset>198451</wp:posOffset>
                </wp:positionH>
                <wp:positionV relativeFrom="paragraph">
                  <wp:posOffset>-294005</wp:posOffset>
                </wp:positionV>
                <wp:extent cx="4820699" cy="1526098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99" cy="1526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02EF7182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B60029">
                              <w:rPr>
                                <w:rFonts w:ascii="Arial" w:hAnsi="Arial" w:cs="Arial"/>
                                <w:sz w:val="56"/>
                              </w:rPr>
                              <w:br/>
                              <w:t>Library Management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  <w:r w:rsidR="00B60029">
                              <w:rPr>
                                <w:rFonts w:ascii="Arial" w:hAnsi="Arial" w:cs="Arial"/>
                                <w:sz w:val="56"/>
                              </w:rPr>
                              <w:t>System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15.65pt;margin-top:-23.15pt;width:379.6pt;height:120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" filled="f" stroked="f" strokeweight=".5pt">
                <v:textbox>
                  <w:txbxContent>
                    <w:p w14:paraId="48DC9B5B" w14:textId="02EF7182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B60029">
                        <w:rPr>
                          <w:rFonts w:ascii="Arial" w:hAnsi="Arial" w:cs="Arial"/>
                          <w:sz w:val="56"/>
                        </w:rPr>
                        <w:br/>
                        <w:t>Library Management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  <w:r w:rsidR="00B60029">
                        <w:rPr>
                          <w:rFonts w:ascii="Arial" w:hAnsi="Arial" w:cs="Arial"/>
                          <w:sz w:val="56"/>
                        </w:rPr>
                        <w:t>System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3455671C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3696" cy="10040400"/>
            <wp:effectExtent l="0" t="0" r="0" b="571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1F58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ED00F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31729323" w:rsidR="002979C3" w:rsidRPr="00404B4F" w:rsidRDefault="00B60029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518" w:type="pct"/>
            <w:vAlign w:val="center"/>
          </w:tcPr>
          <w:p w14:paraId="48DC9A5A" w14:textId="784294F4" w:rsidR="002979C3" w:rsidRPr="00B96BE2" w:rsidRDefault="00B60029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15-Nov-2019</w:t>
            </w:r>
          </w:p>
        </w:tc>
        <w:tc>
          <w:tcPr>
            <w:tcW w:w="863" w:type="pct"/>
            <w:vAlign w:val="center"/>
          </w:tcPr>
          <w:p w14:paraId="48DC9A5B" w14:textId="7B4AC259" w:rsidR="001B4CE7" w:rsidRPr="007B3ACD" w:rsidRDefault="00B60029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Tarun Chitta</w:t>
            </w:r>
          </w:p>
        </w:tc>
        <w:tc>
          <w:tcPr>
            <w:tcW w:w="785" w:type="pct"/>
            <w:vAlign w:val="center"/>
          </w:tcPr>
          <w:p w14:paraId="48DC9A5C" w14:textId="79E4BC4D" w:rsidR="002979C3" w:rsidRPr="00997756" w:rsidRDefault="00B60029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M K Chaitanya</w:t>
            </w:r>
          </w:p>
        </w:tc>
        <w:tc>
          <w:tcPr>
            <w:tcW w:w="923" w:type="pct"/>
            <w:vAlign w:val="center"/>
          </w:tcPr>
          <w:p w14:paraId="48DC9A5D" w14:textId="7DF8D8FA" w:rsidR="002979C3" w:rsidRPr="00995956" w:rsidRDefault="00B60029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M K Chaitanya</w:t>
            </w:r>
          </w:p>
        </w:tc>
        <w:tc>
          <w:tcPr>
            <w:tcW w:w="1302" w:type="pct"/>
            <w:vAlign w:val="center"/>
          </w:tcPr>
          <w:p w14:paraId="48DC9A5E" w14:textId="7EFD7CE1" w:rsidR="002979C3" w:rsidRPr="00995956" w:rsidRDefault="00B60029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  <w:r>
              <w:rPr>
                <w:rFonts w:cs="Arial"/>
              </w:rPr>
              <w:t>Add Dashboard in next version</w:t>
            </w: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490AF91B" w:rsidR="00EF2B08" w:rsidRPr="00404B4F" w:rsidRDefault="00B60029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518" w:type="pct"/>
            <w:vAlign w:val="center"/>
          </w:tcPr>
          <w:p w14:paraId="48DC9A61" w14:textId="064DAEA0" w:rsidR="00EF2B08" w:rsidRPr="00B96BE2" w:rsidRDefault="00B60029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19-Nov-2019</w:t>
            </w:r>
          </w:p>
        </w:tc>
        <w:tc>
          <w:tcPr>
            <w:tcW w:w="863" w:type="pct"/>
            <w:vAlign w:val="center"/>
          </w:tcPr>
          <w:p w14:paraId="48DC9A62" w14:textId="52032097" w:rsidR="00EF2B08" w:rsidRPr="007B3ACD" w:rsidRDefault="00B60029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Tarun Chitta</w:t>
            </w:r>
          </w:p>
        </w:tc>
        <w:tc>
          <w:tcPr>
            <w:tcW w:w="785" w:type="pct"/>
            <w:vAlign w:val="center"/>
          </w:tcPr>
          <w:p w14:paraId="48DC9A63" w14:textId="3FE03A09" w:rsidR="00EF2B08" w:rsidRPr="00997756" w:rsidRDefault="00B60029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M K Chaitanya</w:t>
            </w:r>
          </w:p>
        </w:tc>
        <w:tc>
          <w:tcPr>
            <w:tcW w:w="923" w:type="pct"/>
            <w:vAlign w:val="center"/>
          </w:tcPr>
          <w:p w14:paraId="48DC9A64" w14:textId="50EC3DC4" w:rsidR="00EF2B08" w:rsidRPr="00995956" w:rsidRDefault="00B60029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>M K Chaitanya</w:t>
            </w:r>
          </w:p>
        </w:tc>
        <w:tc>
          <w:tcPr>
            <w:tcW w:w="1302" w:type="pct"/>
            <w:vAlign w:val="center"/>
          </w:tcPr>
          <w:p w14:paraId="48DC9A65" w14:textId="720863C6" w:rsidR="00EF2B08" w:rsidRPr="00995956" w:rsidRDefault="00B60029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  <w:r>
              <w:rPr>
                <w:rFonts w:cs="Arial"/>
              </w:rPr>
              <w:t>Fixes</w:t>
            </w: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5805D2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9DCAE" w14:textId="77777777" w:rsidR="005805D2" w:rsidRDefault="005805D2" w:rsidP="006A582B">
      <w:r>
        <w:separator/>
      </w:r>
    </w:p>
  </w:endnote>
  <w:endnote w:type="continuationSeparator" w:id="0">
    <w:p w14:paraId="23B86BD1" w14:textId="77777777" w:rsidR="005805D2" w:rsidRDefault="005805D2" w:rsidP="006A582B">
      <w:r>
        <w:continuationSeparator/>
      </w:r>
    </w:p>
  </w:endnote>
  <w:endnote w:type="continuationNotice" w:id="1">
    <w:p w14:paraId="0EB68626" w14:textId="77777777" w:rsidR="005805D2" w:rsidRDefault="00580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A3865" w14:textId="77777777" w:rsidR="005805D2" w:rsidRDefault="005805D2" w:rsidP="006A582B">
      <w:r>
        <w:separator/>
      </w:r>
    </w:p>
  </w:footnote>
  <w:footnote w:type="continuationSeparator" w:id="0">
    <w:p w14:paraId="0E623FC4" w14:textId="77777777" w:rsidR="005805D2" w:rsidRDefault="005805D2" w:rsidP="006A582B">
      <w:r>
        <w:continuationSeparator/>
      </w:r>
    </w:p>
  </w:footnote>
  <w:footnote w:type="continuationNotice" w:id="1">
    <w:p w14:paraId="0ACC4C74" w14:textId="77777777" w:rsidR="005805D2" w:rsidRDefault="005805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05D2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0029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C:\Users\Deepu\Downloads\GEA Syllabus Template.dotx</Template>
  <TotalTime>181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285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TARUN CHITTA</cp:lastModifiedBy>
  <cp:revision>22</cp:revision>
  <cp:lastPrinted>2014-03-29T07:34:00Z</cp:lastPrinted>
  <dcterms:created xsi:type="dcterms:W3CDTF">2020-05-13T03:02:00Z</dcterms:created>
  <dcterms:modified xsi:type="dcterms:W3CDTF">2021-05-29T18:17:00Z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